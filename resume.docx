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77"/>
        <w:tblW w:w="10790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882B26" w14:paraId="3AE6D0CA" w14:textId="77777777" w:rsidTr="00882B26">
        <w:trPr>
          <w:trHeight w:val="1840"/>
          <w:jc w:val="center"/>
        </w:trPr>
        <w:tc>
          <w:tcPr>
            <w:tcW w:w="3600" w:type="dxa"/>
          </w:tcPr>
          <w:p w14:paraId="3CD86537" w14:textId="1D6D86A4" w:rsidR="00882B26" w:rsidRDefault="00882B26" w:rsidP="00882B26">
            <w:pPr>
              <w:tabs>
                <w:tab w:val="left" w:pos="990"/>
              </w:tabs>
              <w:spacing w:line="276" w:lineRule="auto"/>
              <w:jc w:val="center"/>
            </w:pPr>
          </w:p>
        </w:tc>
        <w:tc>
          <w:tcPr>
            <w:tcW w:w="720" w:type="dxa"/>
          </w:tcPr>
          <w:p w14:paraId="54AFC05A" w14:textId="77777777" w:rsidR="00882B26" w:rsidRDefault="00882B26" w:rsidP="00882B26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  <w:vAlign w:val="bottom"/>
          </w:tcPr>
          <w:p w14:paraId="5CB5861C" w14:textId="38698F73" w:rsidR="00882B26" w:rsidRPr="00001D1B" w:rsidRDefault="00882B26" w:rsidP="00882B26">
            <w:pPr>
              <w:pStyle w:val="Title"/>
              <w:rPr>
                <w:sz w:val="72"/>
                <w:szCs w:val="72"/>
              </w:rPr>
            </w:pPr>
            <w:r w:rsidRPr="00001D1B">
              <w:rPr>
                <w:sz w:val="72"/>
                <w:szCs w:val="72"/>
              </w:rPr>
              <w:t>Sai Karthik M</w:t>
            </w:r>
          </w:p>
        </w:tc>
      </w:tr>
      <w:tr w:rsidR="00882B26" w14:paraId="2EB4AA9F" w14:textId="77777777" w:rsidTr="00882B26">
        <w:trPr>
          <w:jc w:val="center"/>
        </w:trPr>
        <w:tc>
          <w:tcPr>
            <w:tcW w:w="3600" w:type="dxa"/>
          </w:tcPr>
          <w:p w14:paraId="6E0BE624" w14:textId="77777777" w:rsidR="00882B26" w:rsidRDefault="00882B26" w:rsidP="00882B26">
            <w:pPr>
              <w:pStyle w:val="Heading3"/>
              <w:spacing w:line="276" w:lineRule="auto"/>
            </w:pPr>
            <w:r>
              <w:t>Career objective</w:t>
            </w:r>
          </w:p>
          <w:p w14:paraId="5988EF4F" w14:textId="77777777" w:rsidR="00882B26" w:rsidRPr="00B2526A" w:rsidRDefault="00882B26" w:rsidP="00882B26">
            <w:pPr>
              <w:spacing w:line="276" w:lineRule="auto"/>
            </w:pPr>
            <w:r>
              <w:t>Breaking into industry, learning new set of skills and gaining experience.</w:t>
            </w:r>
          </w:p>
          <w:p w14:paraId="755189D4" w14:textId="77777777" w:rsidR="00882B26" w:rsidRDefault="00882B26" w:rsidP="00882B26">
            <w:pPr>
              <w:spacing w:line="276" w:lineRule="auto"/>
            </w:pPr>
          </w:p>
          <w:p w14:paraId="54218BF1" w14:textId="47FB7354" w:rsidR="00882B26" w:rsidRPr="00CB0055" w:rsidRDefault="008B2AEB" w:rsidP="00882B26">
            <w:pPr>
              <w:pStyle w:val="Heading3"/>
              <w:spacing w:line="276" w:lineRule="auto"/>
            </w:pPr>
            <w:r>
              <w:t>CONTACT</w:t>
            </w:r>
          </w:p>
          <w:p w14:paraId="4756AE12" w14:textId="77777777" w:rsidR="00882B26" w:rsidRDefault="00882B26" w:rsidP="00882B26">
            <w:pPr>
              <w:spacing w:line="276" w:lineRule="auto"/>
            </w:pPr>
            <w:r>
              <w:t>7010073121</w:t>
            </w:r>
          </w:p>
          <w:p w14:paraId="6360B723" w14:textId="77777777" w:rsidR="00882B26" w:rsidRPr="004D3011" w:rsidRDefault="00882B26" w:rsidP="00882B26">
            <w:pPr>
              <w:spacing w:line="276" w:lineRule="auto"/>
            </w:pPr>
          </w:p>
          <w:p w14:paraId="3228D115" w14:textId="14842ED1" w:rsidR="00882B26" w:rsidRDefault="00F962EC" w:rsidP="00882B26">
            <w:pPr>
              <w:spacing w:line="276" w:lineRule="auto"/>
            </w:pPr>
            <w:hyperlink r:id="rId9" w:history="1">
              <w:r w:rsidR="00882B26">
                <w:rPr>
                  <w:rStyle w:val="Hyperlink"/>
                </w:rPr>
                <w:t>findsai.com</w:t>
              </w:r>
            </w:hyperlink>
          </w:p>
          <w:p w14:paraId="62E9D58A" w14:textId="77777777" w:rsidR="00882B26" w:rsidRDefault="00882B26" w:rsidP="00882B26">
            <w:pPr>
              <w:spacing w:line="276" w:lineRule="auto"/>
            </w:pPr>
          </w:p>
          <w:p w14:paraId="3FB1F0D7" w14:textId="77777777" w:rsidR="00882B26" w:rsidRPr="00E4381A" w:rsidRDefault="00882B26" w:rsidP="00882B26">
            <w:pPr>
              <w:spacing w:line="276" w:lineRule="auto"/>
              <w:rPr>
                <w:rStyle w:val="Hyperlink"/>
              </w:rPr>
            </w:pPr>
            <w:r>
              <w:t>18euit129@skcet.ac.in</w:t>
            </w:r>
          </w:p>
          <w:p w14:paraId="28713C8D" w14:textId="77777777" w:rsidR="00882B26" w:rsidRPr="00F835F5" w:rsidRDefault="00882B26" w:rsidP="00882B26">
            <w:pPr>
              <w:pStyle w:val="Heading3"/>
              <w:spacing w:line="276" w:lineRule="auto"/>
            </w:pPr>
            <w:r>
              <w:t>Book published</w:t>
            </w:r>
          </w:p>
          <w:p w14:paraId="3315DAE2" w14:textId="1B2CBBE6" w:rsidR="00882B26" w:rsidRPr="004D3011" w:rsidRDefault="00882B26" w:rsidP="00882B26">
            <w:pPr>
              <w:spacing w:line="276" w:lineRule="auto"/>
            </w:pPr>
            <w:r>
              <w:t xml:space="preserve">I published a book on Java Swings in leanpub platform – </w:t>
            </w:r>
            <w:hyperlink r:id="rId10" w:history="1">
              <w:r>
                <w:rPr>
                  <w:rStyle w:val="Hyperlink"/>
                </w:rPr>
                <w:t>leanpub.com/swingsgivewings</w:t>
              </w:r>
            </w:hyperlink>
          </w:p>
        </w:tc>
        <w:tc>
          <w:tcPr>
            <w:tcW w:w="720" w:type="dxa"/>
          </w:tcPr>
          <w:p w14:paraId="687ADC4D" w14:textId="77777777" w:rsidR="00882B26" w:rsidRDefault="00882B26" w:rsidP="00882B26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3DD511222E34638A027FF02F3146900"/>
              </w:placeholder>
              <w:temporary/>
              <w:showingPlcHdr/>
              <w15:appearance w15:val="hidden"/>
            </w:sdtPr>
            <w:sdtEndPr/>
            <w:sdtContent>
              <w:p w14:paraId="4C626BC2" w14:textId="77777777" w:rsidR="00882B26" w:rsidRDefault="00882B26" w:rsidP="00882B26">
                <w:pPr>
                  <w:pStyle w:val="Heading2"/>
                  <w:spacing w:line="276" w:lineRule="auto"/>
                </w:pPr>
                <w:r w:rsidRPr="00036450">
                  <w:t>EDUCATION</w:t>
                </w:r>
              </w:p>
            </w:sdtContent>
          </w:sdt>
          <w:p w14:paraId="76CCDFFE" w14:textId="21A82A30" w:rsidR="00882B26" w:rsidRPr="00036450" w:rsidRDefault="00882B26" w:rsidP="00882B26">
            <w:pPr>
              <w:pStyle w:val="Heading4"/>
              <w:spacing w:line="276" w:lineRule="auto"/>
            </w:pPr>
            <w:r>
              <w:t>Sri Krishna College of Engineering and Technology, Coimbatore.</w:t>
            </w:r>
          </w:p>
          <w:p w14:paraId="2CBA1068" w14:textId="7D7D954D" w:rsidR="00882B26" w:rsidRPr="00B359E4" w:rsidRDefault="00882B26" w:rsidP="00882B26">
            <w:pPr>
              <w:pStyle w:val="Date"/>
              <w:spacing w:line="276" w:lineRule="auto"/>
            </w:pPr>
            <w:r>
              <w:t>2018 -2022</w:t>
            </w:r>
          </w:p>
          <w:p w14:paraId="1513B3E4" w14:textId="0578DDDF" w:rsidR="00882B26" w:rsidRDefault="00882B26" w:rsidP="00882B26">
            <w:pPr>
              <w:spacing w:line="276" w:lineRule="auto"/>
            </w:pPr>
            <w:r>
              <w:t>Bachelor of Technology in Information Technology - 8.0 CGPA</w:t>
            </w:r>
          </w:p>
          <w:p w14:paraId="301C61E4" w14:textId="77777777" w:rsidR="00882B26" w:rsidRDefault="00882B26" w:rsidP="00882B26">
            <w:pPr>
              <w:spacing w:line="276" w:lineRule="auto"/>
            </w:pPr>
          </w:p>
          <w:p w14:paraId="2FE8E89A" w14:textId="2005F9E9" w:rsidR="00882B26" w:rsidRPr="00B359E4" w:rsidRDefault="00882B26" w:rsidP="00882B26">
            <w:pPr>
              <w:pStyle w:val="Heading4"/>
              <w:spacing w:line="276" w:lineRule="auto"/>
            </w:pPr>
            <w:r>
              <w:t>Sri Jayendra matriculation higher secondary school, Tirunelveli.</w:t>
            </w:r>
          </w:p>
          <w:p w14:paraId="15302D52" w14:textId="467DCA1B" w:rsidR="00882B26" w:rsidRPr="00B359E4" w:rsidRDefault="00882B26" w:rsidP="00882B26">
            <w:pPr>
              <w:pStyle w:val="Date"/>
              <w:spacing w:line="276" w:lineRule="auto"/>
            </w:pPr>
            <w:r>
              <w:t>2017-2018</w:t>
            </w:r>
          </w:p>
          <w:p w14:paraId="7447604D" w14:textId="0E3FF5DB" w:rsidR="00882B26" w:rsidRDefault="00882B26" w:rsidP="00882B26">
            <w:pPr>
              <w:spacing w:line="276" w:lineRule="auto"/>
            </w:pPr>
            <w:r>
              <w:t>12</w:t>
            </w:r>
            <w:r w:rsidRPr="00001D1B">
              <w:rPr>
                <w:vertAlign w:val="superscript"/>
              </w:rPr>
              <w:t>th</w:t>
            </w:r>
            <w:r>
              <w:t xml:space="preserve"> standard - 92.58%</w:t>
            </w:r>
          </w:p>
          <w:p w14:paraId="69A906DC" w14:textId="1479277A" w:rsidR="00882B26" w:rsidRDefault="00882B26" w:rsidP="00882B26">
            <w:pPr>
              <w:spacing w:line="276" w:lineRule="auto"/>
            </w:pPr>
          </w:p>
          <w:p w14:paraId="06209013" w14:textId="398A8289" w:rsidR="00882B26" w:rsidRPr="00B359E4" w:rsidRDefault="00882B26" w:rsidP="00882B26">
            <w:pPr>
              <w:pStyle w:val="Heading4"/>
              <w:spacing w:line="276" w:lineRule="auto"/>
            </w:pPr>
            <w:r>
              <w:t>Cambridge matriculation higher secondary school, Ambasamudram.</w:t>
            </w:r>
          </w:p>
          <w:p w14:paraId="2A43EDC3" w14:textId="4CF92E88" w:rsidR="00882B26" w:rsidRPr="00B359E4" w:rsidRDefault="00882B26" w:rsidP="00882B26">
            <w:pPr>
              <w:pStyle w:val="Date"/>
              <w:spacing w:line="276" w:lineRule="auto"/>
            </w:pPr>
            <w:r>
              <w:t>2015</w:t>
            </w:r>
            <w:r w:rsidRPr="00B359E4">
              <w:t xml:space="preserve"> - </w:t>
            </w:r>
            <w:r>
              <w:t>2016</w:t>
            </w:r>
          </w:p>
          <w:p w14:paraId="0B0528E9" w14:textId="3785E33C" w:rsidR="00882B26" w:rsidRDefault="00882B26" w:rsidP="00882B26">
            <w:pPr>
              <w:spacing w:line="276" w:lineRule="auto"/>
            </w:pPr>
            <w:r>
              <w:t>10</w:t>
            </w:r>
            <w:r w:rsidRPr="00001D1B">
              <w:rPr>
                <w:vertAlign w:val="superscript"/>
              </w:rPr>
              <w:t>th</w:t>
            </w:r>
            <w:r>
              <w:t xml:space="preserve"> standard – 96.2%</w:t>
            </w:r>
          </w:p>
          <w:p w14:paraId="06EC28F9" w14:textId="77777777" w:rsidR="00882B26" w:rsidRDefault="00882B26" w:rsidP="00882B26">
            <w:pPr>
              <w:spacing w:line="276" w:lineRule="auto"/>
            </w:pPr>
          </w:p>
          <w:p w14:paraId="71466F0B" w14:textId="68B8758C" w:rsidR="00882B26" w:rsidRDefault="00882B26" w:rsidP="00882B26">
            <w:pPr>
              <w:pStyle w:val="Heading2"/>
              <w:spacing w:line="276" w:lineRule="auto"/>
            </w:pPr>
            <w:r>
              <w:t>Projects</w:t>
            </w:r>
          </w:p>
          <w:p w14:paraId="5AF5062C" w14:textId="0F3EC461" w:rsidR="00882B26" w:rsidRPr="00046FA6" w:rsidRDefault="00882B26" w:rsidP="00882B26">
            <w:pPr>
              <w:pStyle w:val="Heading4"/>
              <w:spacing w:line="276" w:lineRule="auto"/>
              <w:rPr>
                <w:bCs/>
              </w:rPr>
            </w:pPr>
            <w:r>
              <w:t xml:space="preserve">School Management Web application </w:t>
            </w:r>
            <w:r w:rsidRPr="00036450">
              <w:t>-</w:t>
            </w:r>
            <w:r w:rsidRPr="00046FA6">
              <w:rPr>
                <w:b w:val="0"/>
                <w:bCs/>
              </w:rPr>
              <w:t xml:space="preserve"> Jan, 2021</w:t>
            </w:r>
          </w:p>
          <w:p w14:paraId="04FAB389" w14:textId="211C3BDE" w:rsidR="00882B26" w:rsidRDefault="00882B26" w:rsidP="00882B26">
            <w:pPr>
              <w:spacing w:line="276" w:lineRule="auto"/>
            </w:pPr>
            <w:r>
              <w:t>It’s a personal project of mine. I used HTML, CSS, JS, php, Mysql, Bootstrap for this project. The main scope of this project is to get a good knowledge in web development.</w:t>
            </w:r>
            <w:r w:rsidRPr="00036450">
              <w:t xml:space="preserve"> </w:t>
            </w:r>
          </w:p>
          <w:p w14:paraId="20C63150" w14:textId="77777777" w:rsidR="00882B26" w:rsidRDefault="00882B26" w:rsidP="00882B26">
            <w:pPr>
              <w:spacing w:line="276" w:lineRule="auto"/>
            </w:pPr>
          </w:p>
          <w:p w14:paraId="6E5E99C9" w14:textId="18226159" w:rsidR="00882B26" w:rsidRPr="004D3011" w:rsidRDefault="00882B26" w:rsidP="00882B26">
            <w:pPr>
              <w:pStyle w:val="Heading4"/>
              <w:spacing w:line="276" w:lineRule="auto"/>
              <w:rPr>
                <w:bCs/>
              </w:rPr>
            </w:pPr>
            <w:r>
              <w:t>Rewinding shop Management Desktop application</w:t>
            </w:r>
            <w:r w:rsidRPr="004D3011">
              <w:t xml:space="preserve"> -</w:t>
            </w:r>
            <w:r>
              <w:t xml:space="preserve"> </w:t>
            </w:r>
            <w:r w:rsidRPr="00046FA6">
              <w:rPr>
                <w:b w:val="0"/>
                <w:bCs/>
              </w:rPr>
              <w:t>July, 2020</w:t>
            </w:r>
          </w:p>
          <w:p w14:paraId="025BF116" w14:textId="227756E3" w:rsidR="00882B26" w:rsidRPr="004D3011" w:rsidRDefault="00882B26" w:rsidP="00882B26">
            <w:pPr>
              <w:spacing w:line="276" w:lineRule="auto"/>
            </w:pPr>
            <w:r>
              <w:t>It’s a team project for the college bootcamp hackathon. I worked as a front end developer in this project and I used java swings for GUI.</w:t>
            </w:r>
            <w:r w:rsidRPr="004D3011">
              <w:t xml:space="preserve"> </w:t>
            </w:r>
          </w:p>
          <w:p w14:paraId="1C3C7B9D" w14:textId="77777777" w:rsidR="00882B26" w:rsidRDefault="00882B26" w:rsidP="00882B26">
            <w:pPr>
              <w:spacing w:line="276" w:lineRule="auto"/>
            </w:pPr>
          </w:p>
          <w:p w14:paraId="575EE65D" w14:textId="644327D2" w:rsidR="00882B26" w:rsidRPr="00B2526A" w:rsidRDefault="00882B26" w:rsidP="00882B26">
            <w:pPr>
              <w:pStyle w:val="Heading4"/>
              <w:spacing w:line="276" w:lineRule="auto"/>
              <w:rPr>
                <w:b w:val="0"/>
                <w:bCs/>
              </w:rPr>
            </w:pPr>
            <w:r>
              <w:t>Shop Management web application</w:t>
            </w:r>
            <w:r w:rsidRPr="004D3011">
              <w:t xml:space="preserve"> -</w:t>
            </w:r>
            <w:r>
              <w:t xml:space="preserve"> </w:t>
            </w:r>
            <w:r w:rsidRPr="00B2526A">
              <w:rPr>
                <w:b w:val="0"/>
                <w:bCs/>
              </w:rPr>
              <w:t>Jan, 2021</w:t>
            </w:r>
          </w:p>
          <w:p w14:paraId="005AF73B" w14:textId="7AFE8829" w:rsidR="00882B26" w:rsidRDefault="00882B26" w:rsidP="00882B26">
            <w:pPr>
              <w:spacing w:line="276" w:lineRule="auto"/>
            </w:pPr>
            <w:r>
              <w:t xml:space="preserve">It’s a team project for the college bootcamp hackathon. I worked as a </w:t>
            </w:r>
            <w:proofErr w:type="gramStart"/>
            <w:r>
              <w:t>front end</w:t>
            </w:r>
            <w:proofErr w:type="gramEnd"/>
            <w:r>
              <w:t xml:space="preserve"> developer in this project and I used HTML, CSS, JS, Bootstrap for UI.</w:t>
            </w:r>
            <w:r w:rsidRPr="004D3011">
              <w:t xml:space="preserve"> </w:t>
            </w:r>
          </w:p>
          <w:sdt>
            <w:sdtPr>
              <w:id w:val="1669594239"/>
              <w:placeholder>
                <w:docPart w:val="F6CEDAAE3E9641A689D0EDD4E6D62EBE"/>
              </w:placeholder>
              <w:temporary/>
              <w:showingPlcHdr/>
              <w15:appearance w15:val="hidden"/>
            </w:sdtPr>
            <w:sdtEndPr/>
            <w:sdtContent>
              <w:p w14:paraId="3CCB4024" w14:textId="77777777" w:rsidR="00882B26" w:rsidRDefault="00882B26" w:rsidP="00882B26">
                <w:pPr>
                  <w:pStyle w:val="Heading2"/>
                  <w:spacing w:line="276" w:lineRule="auto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C687746" w14:textId="77777777" w:rsidR="00882B26" w:rsidRPr="004D3011" w:rsidRDefault="00882B26" w:rsidP="00882B26">
            <w:pPr>
              <w:spacing w:line="276" w:lineRule="auto"/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35EAE6F4" wp14:editId="2478859C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0</wp:posOffset>
                  </wp:positionV>
                  <wp:extent cx="3756660" cy="1257300"/>
                  <wp:effectExtent l="0" t="0" r="15240" b="0"/>
                  <wp:wrapThrough wrapText="bothSides">
                    <wp:wrapPolygon edited="0">
                      <wp:start x="0" y="0"/>
                      <wp:lineTo x="0" y="21273"/>
                      <wp:lineTo x="21578" y="21273"/>
                      <wp:lineTo x="21578" y="0"/>
                      <wp:lineTo x="0" y="0"/>
                    </wp:wrapPolygon>
                  </wp:wrapThrough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</w:tc>
      </w:tr>
    </w:tbl>
    <w:p w14:paraId="640268B5" w14:textId="77777777" w:rsidR="0043117B" w:rsidRDefault="00F962EC" w:rsidP="003A29DE">
      <w:pPr>
        <w:tabs>
          <w:tab w:val="left" w:pos="990"/>
        </w:tabs>
        <w:spacing w:line="276" w:lineRule="auto"/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CB41A" w14:textId="77777777" w:rsidR="00F962EC" w:rsidRDefault="00F962EC" w:rsidP="000C45FF">
      <w:r>
        <w:separator/>
      </w:r>
    </w:p>
  </w:endnote>
  <w:endnote w:type="continuationSeparator" w:id="0">
    <w:p w14:paraId="3BB56DB3" w14:textId="77777777" w:rsidR="00F962EC" w:rsidRDefault="00F962E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6112B" w14:textId="77777777" w:rsidR="00F962EC" w:rsidRDefault="00F962EC" w:rsidP="000C45FF">
      <w:r>
        <w:separator/>
      </w:r>
    </w:p>
  </w:footnote>
  <w:footnote w:type="continuationSeparator" w:id="0">
    <w:p w14:paraId="47DC4F7C" w14:textId="77777777" w:rsidR="00F962EC" w:rsidRDefault="00F962E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3A3C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905CD8" wp14:editId="46469A0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B"/>
    <w:rsid w:val="00001D1B"/>
    <w:rsid w:val="0002404F"/>
    <w:rsid w:val="00036450"/>
    <w:rsid w:val="00046FA6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29DE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82B26"/>
    <w:rsid w:val="008B2AEB"/>
    <w:rsid w:val="009260CD"/>
    <w:rsid w:val="00952C25"/>
    <w:rsid w:val="00A2118D"/>
    <w:rsid w:val="00AD76E2"/>
    <w:rsid w:val="00B20152"/>
    <w:rsid w:val="00B2526A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061E"/>
    <w:rsid w:val="00DD172A"/>
    <w:rsid w:val="00E25A26"/>
    <w:rsid w:val="00E4381A"/>
    <w:rsid w:val="00E55D74"/>
    <w:rsid w:val="00F60274"/>
    <w:rsid w:val="00F77FB9"/>
    <w:rsid w:val="00F835F5"/>
    <w:rsid w:val="00F962E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C36E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A29D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eanpub.com/swingsgivewings" TargetMode="External"/><Relationship Id="rId4" Type="http://schemas.openxmlformats.org/officeDocument/2006/relationships/styles" Target="styles.xml"/><Relationship Id="rId9" Type="http://schemas.openxmlformats.org/officeDocument/2006/relationships/hyperlink" Target="http://findsai.com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%20Karthik\AppData\Local\Microsoft\Office\16.0\DTS\en-US%7b76A08330-D686-4682-A551-E6D168387CB9%7d\%7b2D915739-2FB7-48F8-94E7-52179CF77AA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Ethical Hacking</c:v>
                </c:pt>
                <c:pt idx="1">
                  <c:v>c python sql</c:v>
                </c:pt>
                <c:pt idx="2">
                  <c:v>Bootstrap Jquery Java Php</c:v>
                </c:pt>
                <c:pt idx="3">
                  <c:v>Django React </c:v>
                </c:pt>
                <c:pt idx="4">
                  <c:v>HTML CSS JS Swings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0.73</c:v>
                </c:pt>
                <c:pt idx="2">
                  <c:v>0.88</c:v>
                </c:pt>
                <c:pt idx="3">
                  <c:v>0.6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DD511222E34638A027FF02F314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D56A-6423-4430-978D-A5068CB4D44E}"/>
      </w:docPartPr>
      <w:docPartBody>
        <w:p w:rsidR="002C168A" w:rsidRDefault="00373593" w:rsidP="00373593">
          <w:pPr>
            <w:pStyle w:val="83DD511222E34638A027FF02F3146900"/>
          </w:pPr>
          <w:r w:rsidRPr="00036450">
            <w:t>EDUCATION</w:t>
          </w:r>
        </w:p>
      </w:docPartBody>
    </w:docPart>
    <w:docPart>
      <w:docPartPr>
        <w:name w:val="F6CEDAAE3E9641A689D0EDD4E6D62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7EF2A-6320-4730-A71C-51B7B47B7C2A}"/>
      </w:docPartPr>
      <w:docPartBody>
        <w:p w:rsidR="002C168A" w:rsidRDefault="00373593" w:rsidP="00373593">
          <w:pPr>
            <w:pStyle w:val="F6CEDAAE3E9641A689D0EDD4E6D62EB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93"/>
    <w:rsid w:val="002C168A"/>
    <w:rsid w:val="00373593"/>
    <w:rsid w:val="003D7FBF"/>
    <w:rsid w:val="0076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7359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3593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3DD511222E34638A027FF02F3146900">
    <w:name w:val="83DD511222E34638A027FF02F3146900"/>
    <w:rsid w:val="00373593"/>
  </w:style>
  <w:style w:type="paragraph" w:customStyle="1" w:styleId="F6CEDAAE3E9641A689D0EDD4E6D62EBE">
    <w:name w:val="F6CEDAAE3E9641A689D0EDD4E6D62EBE"/>
    <w:rsid w:val="00373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{2D915739-2FB7-48F8-94E7-52179CF77AA0}tf00546271_win32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2021-02-16T13:51:00Z</dcterms:created>
  <dcterms:modified xsi:type="dcterms:W3CDTF">2021-02-16T13:51:00Z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